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3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31"/>
      </w:tblGrid>
      <w:tr w:rsidR="00302BFE" w:rsidTr="00302BFE">
        <w:trPr>
          <w:trHeight w:val="143"/>
        </w:trPr>
        <w:tc>
          <w:tcPr>
            <w:tcW w:w="11031" w:type="dxa"/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BFE" w:rsidRDefault="00302BFE">
            <w:pPr>
              <w:pStyle w:val="YourName"/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  <w:t>Karam El-loh                                                                                   US Citizen</w:t>
            </w:r>
          </w:p>
        </w:tc>
      </w:tr>
      <w:tr w:rsidR="00302BFE" w:rsidTr="00302BFE">
        <w:trPr>
          <w:trHeight w:val="20"/>
        </w:trPr>
        <w:tc>
          <w:tcPr>
            <w:tcW w:w="11031" w:type="dxa"/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</w:tcPr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Address: 4950 Heather Drive apt 201 Dearborn- Michigan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Phone number: 313-737-2170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Email: </w:t>
            </w:r>
            <w:hyperlink r:id="rId5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kelloh@umich.edu</w:t>
              </w:r>
            </w:hyperlink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Personal Website: </w:t>
            </w:r>
            <w:hyperlink r:id="rId6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https://karamel-loh.github.io/</w:t>
              </w:r>
            </w:hyperlink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Academic Standing: Junior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Objective</w:t>
      </w:r>
    </w:p>
    <w:p w:rsidR="00302BFE" w:rsidRDefault="00302BFE" w:rsidP="00302BFE">
      <w:pPr>
        <w:pStyle w:val="ResumeBodyTex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advance my career by obtaining an internship in the software engineering field.</w:t>
      </w:r>
    </w:p>
    <w:p w:rsidR="00302BFE" w:rsidRDefault="00302BFE" w:rsidP="00302BFE">
      <w:pPr>
        <w:pStyle w:val="ResumeBodyText"/>
        <w:rPr>
          <w:rFonts w:asciiTheme="majorBidi" w:hAnsiTheme="majorBidi" w:cstheme="majorBidi"/>
          <w:sz w:val="24"/>
          <w:szCs w:val="24"/>
        </w:rPr>
      </w:pPr>
    </w:p>
    <w:p w:rsidR="00302BFE" w:rsidRP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Education</w:t>
      </w:r>
    </w:p>
    <w:p w:rsidR="00302BFE" w:rsidRDefault="00302BFE" w:rsidP="005B2E3E">
      <w:pPr>
        <w:pStyle w:val="Description"/>
        <w:numPr>
          <w:ilvl w:val="0"/>
          <w:numId w:val="0"/>
        </w:numPr>
        <w:tabs>
          <w:tab w:val="left" w:pos="5610"/>
        </w:tabs>
        <w:spacing w:after="0"/>
        <w:rPr>
          <w:rFonts w:asciiTheme="majorBidi" w:hAnsiTheme="majorBidi" w:cstheme="majorBidi"/>
          <w:i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University of Michigan – D</w:t>
      </w:r>
      <w:r w:rsidR="005B2E3E">
        <w:rPr>
          <w:rFonts w:asciiTheme="majorBidi" w:hAnsiTheme="majorBidi" w:cstheme="majorBidi"/>
          <w:i/>
          <w:sz w:val="24"/>
          <w:szCs w:val="24"/>
        </w:rPr>
        <w:t>earborn – Dearborn, MI</w:t>
      </w:r>
      <w:r w:rsidR="005B2E3E">
        <w:rPr>
          <w:rFonts w:asciiTheme="majorBidi" w:hAnsiTheme="majorBidi" w:cstheme="majorBidi"/>
          <w:i/>
          <w:sz w:val="24"/>
          <w:szCs w:val="24"/>
        </w:rPr>
        <w:tab/>
      </w:r>
      <w:r w:rsidR="005B2E3E">
        <w:rPr>
          <w:rFonts w:asciiTheme="majorBidi" w:hAnsiTheme="majorBidi" w:cstheme="majorBidi"/>
          <w:i/>
          <w:sz w:val="24"/>
          <w:szCs w:val="24"/>
        </w:rPr>
        <w:tab/>
      </w:r>
      <w:r w:rsidR="005B2E3E"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Ex</w:t>
      </w:r>
      <w:r w:rsidR="005B2E3E">
        <w:rPr>
          <w:rFonts w:asciiTheme="majorBidi" w:hAnsiTheme="majorBidi" w:cstheme="majorBidi"/>
          <w:b/>
          <w:bCs/>
          <w:sz w:val="24"/>
          <w:szCs w:val="24"/>
        </w:rPr>
        <w:t>pected Graduation Date: August 2019</w:t>
      </w:r>
    </w:p>
    <w:p w:rsidR="00302BFE" w:rsidRPr="00302BFE" w:rsidRDefault="00302BFE" w:rsidP="00302BFE">
      <w:pPr>
        <w:pStyle w:val="Description"/>
        <w:numPr>
          <w:ilvl w:val="0"/>
          <w:numId w:val="2"/>
        </w:numPr>
        <w:spacing w:after="0"/>
        <w:ind w:left="990" w:hanging="45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College of Engineering and Computer Science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</w:t>
      </w:r>
      <w:r w:rsidR="005B2E3E">
        <w:rPr>
          <w:rFonts w:asciiTheme="majorBidi" w:hAnsiTheme="majorBidi" w:cstheme="majorBidi"/>
          <w:sz w:val="24"/>
          <w:szCs w:val="24"/>
        </w:rPr>
        <w:t xml:space="preserve">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GPA:3.93</w:t>
      </w:r>
    </w:p>
    <w:p w:rsidR="00302BFE" w:rsidRDefault="00302BFE" w:rsidP="00302BFE">
      <w:pPr>
        <w:pStyle w:val="Description"/>
        <w:numPr>
          <w:ilvl w:val="0"/>
          <w:numId w:val="2"/>
        </w:numPr>
        <w:spacing w:after="0"/>
        <w:ind w:left="990" w:hanging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Major: Software Engineering</w:t>
      </w:r>
    </w:p>
    <w:p w:rsidR="00302BFE" w:rsidRDefault="00302BFE" w:rsidP="00302BFE">
      <w:pPr>
        <w:pStyle w:val="ResumeBodyText"/>
        <w:tabs>
          <w:tab w:val="left" w:pos="562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 xml:space="preserve">ALHOSN University – </w:t>
      </w:r>
      <w:proofErr w:type="spellStart"/>
      <w:r>
        <w:rPr>
          <w:rFonts w:asciiTheme="majorBidi" w:hAnsiTheme="majorBidi" w:cstheme="majorBidi"/>
          <w:i/>
          <w:sz w:val="24"/>
          <w:szCs w:val="24"/>
        </w:rPr>
        <w:t>Abudhabi</w:t>
      </w:r>
      <w:proofErr w:type="spellEnd"/>
      <w:r>
        <w:rPr>
          <w:rFonts w:asciiTheme="majorBidi" w:hAnsiTheme="majorBidi" w:cstheme="majorBidi"/>
          <w:i/>
          <w:sz w:val="24"/>
          <w:szCs w:val="24"/>
        </w:rPr>
        <w:t xml:space="preserve"> – United Arab Emirates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   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Duration:2015-2017</w:t>
      </w:r>
    </w:p>
    <w:p w:rsidR="00302BFE" w:rsidRDefault="00302BFE" w:rsidP="00302BFE">
      <w:pPr>
        <w:pStyle w:val="ListParagraph"/>
        <w:numPr>
          <w:ilvl w:val="0"/>
          <w:numId w:val="3"/>
        </w:numPr>
        <w:ind w:left="990" w:hanging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Faculty of Engineering and Applied Sciences</w:t>
      </w:r>
    </w:p>
    <w:p w:rsidR="00302BFE" w:rsidRPr="00302BFE" w:rsidRDefault="00302BFE" w:rsidP="00302BFE">
      <w:pPr>
        <w:pStyle w:val="ListParagraph"/>
        <w:numPr>
          <w:ilvl w:val="0"/>
          <w:numId w:val="3"/>
        </w:numPr>
        <w:ind w:left="990" w:hanging="45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Major: Software Engineering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  </w:t>
      </w:r>
      <w:r w:rsidR="005B2E3E">
        <w:rPr>
          <w:rFonts w:asciiTheme="majorBidi" w:hAnsiTheme="majorBidi" w:cstheme="majorBidi"/>
          <w:sz w:val="24"/>
          <w:szCs w:val="24"/>
        </w:rPr>
        <w:t xml:space="preserve">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GPA: 3.79</w:t>
      </w:r>
    </w:p>
    <w:p w:rsidR="00302BFE" w:rsidRDefault="00302BFE" w:rsidP="00302BFE">
      <w:pPr>
        <w:pStyle w:val="ListParagraph"/>
        <w:ind w:left="9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302BFE" w:rsidRP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Skills</w:t>
      </w:r>
      <w:r>
        <w:rPr>
          <w:rFonts w:asciiTheme="majorBidi" w:hAnsiTheme="majorBidi" w:cstheme="majorBidi"/>
          <w:sz w:val="24"/>
          <w:szCs w:val="24"/>
        </w:rPr>
        <w:br w:type="textWrapping" w:clear="all"/>
        <w:t>Computer</w:t>
      </w:r>
    </w:p>
    <w:p w:rsidR="00302BFE" w:rsidRPr="005B2E3E" w:rsidRDefault="00302BFE" w:rsidP="005B2E3E">
      <w:pPr>
        <w:pStyle w:val="Description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Intermediate knowledge of the Java programming language</w:t>
      </w:r>
    </w:p>
    <w:p w:rsidR="00302BFE" w:rsidRDefault="00302BFE" w:rsidP="00302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knowledge in HTML, CSS, and JavaScript.</w:t>
      </w:r>
    </w:p>
    <w:p w:rsidR="00302BFE" w:rsidRDefault="00302BFE" w:rsidP="005B2E3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Basic </w:t>
      </w:r>
      <w:r w:rsidR="005B2E3E">
        <w:rPr>
          <w:rFonts w:asciiTheme="majorBidi" w:hAnsiTheme="majorBidi" w:cstheme="majorBidi"/>
          <w:sz w:val="24"/>
          <w:szCs w:val="24"/>
        </w:rPr>
        <w:t>Bootstrap knowledge.</w:t>
      </w:r>
    </w:p>
    <w:p w:rsidR="00302BFE" w:rsidRDefault="005B2E3E" w:rsidP="00302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Intermediate knowledge of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02BFE" w:rsidRDefault="00302BFE" w:rsidP="00302B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Personal</w:t>
      </w:r>
    </w:p>
    <w:p w:rsidR="00302BFE" w:rsidRDefault="00302BF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Excel at working individually or with a team in a fast paced environment.</w:t>
      </w:r>
    </w:p>
    <w:p w:rsidR="00302BFE" w:rsidRDefault="00302BF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Competitive and always looking for something new to learn.</w:t>
      </w:r>
    </w:p>
    <w:p w:rsidR="005B2E3E" w:rsidRDefault="005B2E3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Fluent in both Arabic and English.</w:t>
      </w:r>
    </w:p>
    <w:p w:rsidR="005B2E3E" w:rsidRDefault="005B2E3E" w:rsidP="005B2E3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02BFE" w:rsidRDefault="00302BFE" w:rsidP="00302BFE">
      <w:pPr>
        <w:pStyle w:val="SectionHeading"/>
        <w:rPr>
          <w:rFonts w:asciiTheme="majorBidi" w:hAnsiTheme="majorBidi" w:cstheme="majorBidi"/>
          <w:b/>
          <w:color w:val="auto"/>
          <w:sz w:val="28"/>
          <w:szCs w:val="28"/>
        </w:rPr>
      </w:pPr>
      <w:r>
        <w:rPr>
          <w:rFonts w:asciiTheme="majorBidi" w:hAnsiTheme="majorBidi" w:cstheme="majorBidi"/>
          <w:b/>
          <w:color w:val="auto"/>
          <w:sz w:val="28"/>
          <w:szCs w:val="28"/>
          <w:u w:val="single"/>
        </w:rPr>
        <w:t>Courses</w:t>
      </w: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</w:p>
    <w:p w:rsidR="00302BFE" w:rsidRDefault="00302BFE" w:rsidP="00302BFE">
      <w:pPr>
        <w:pStyle w:val="SectionHeading"/>
        <w:rPr>
          <w:rFonts w:asciiTheme="majorBidi" w:hAnsiTheme="majorBidi" w:cstheme="majorBidi"/>
          <w:b/>
          <w:color w:val="auto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</w:p>
    <w:p w:rsidR="00302BFE" w:rsidRDefault="00302BFE" w:rsidP="00302BFE">
      <w:p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Software Engineering II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302BFE" w:rsidRDefault="00302BFE" w:rsidP="005B2E3E">
      <w:pPr>
        <w:pStyle w:val="ListParagraph"/>
        <w:numPr>
          <w:ilvl w:val="0"/>
          <w:numId w:val="6"/>
        </w:num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Continuing and adding on the concepts learned in Software Engineering I, with topics such as PMP, TMP, software quality assurance, and </w:t>
      </w:r>
      <w:r w:rsidR="005B2E3E">
        <w:rPr>
          <w:rFonts w:asciiTheme="majorBidi" w:hAnsiTheme="majorBidi" w:cstheme="majorBidi"/>
          <w:sz w:val="24"/>
          <w:szCs w:val="24"/>
        </w:rPr>
        <w:t>UI Design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02BFE" w:rsidRPr="00302BFE" w:rsidRDefault="00302BFE" w:rsidP="00302BFE">
      <w:pPr>
        <w:pStyle w:val="ListParagraph"/>
        <w:numPr>
          <w:ilvl w:val="0"/>
          <w:numId w:val="6"/>
        </w:num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Led a team of 4 students in the creation of a financial planning website for our term project in the span of 1 month.</w:t>
      </w:r>
      <w:r w:rsidRPr="00302BFE"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sz w:val="24"/>
          <w:szCs w:val="24"/>
        </w:rPr>
        <w:tab/>
      </w:r>
    </w:p>
    <w:p w:rsidR="00302BFE" w:rsidRDefault="00302BFE" w:rsidP="00302BFE">
      <w:p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Software Architecture and Design patterns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Winter 2018- UM Dearborn</w:t>
      </w:r>
    </w:p>
    <w:p w:rsidR="00302BFE" w:rsidRDefault="00302BFE" w:rsidP="00302BFE">
      <w:pPr>
        <w:pStyle w:val="ListParagraph"/>
        <w:numPr>
          <w:ilvl w:val="0"/>
          <w:numId w:val="6"/>
        </w:num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knowledge of design patterns to design efficient and r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eusable software.</w:t>
      </w:r>
    </w:p>
    <w:p w:rsidR="00302BFE" w:rsidRDefault="00302BFE" w:rsidP="00302BFE">
      <w:pPr>
        <w:pStyle w:val="ListParagraph"/>
        <w:numPr>
          <w:ilvl w:val="0"/>
          <w:numId w:val="6"/>
        </w:num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Created a program that showcased the Flyweight pattern</w:t>
      </w:r>
    </w:p>
    <w:p w:rsidR="00302BFE" w:rsidRPr="00302BFE" w:rsidRDefault="00302BFE" w:rsidP="00302BFE">
      <w:pPr>
        <w:pStyle w:val="ListParagraph"/>
        <w:tabs>
          <w:tab w:val="left" w:pos="5597"/>
          <w:tab w:val="left" w:pos="5635"/>
        </w:tabs>
        <w:ind w:left="405"/>
        <w:rPr>
          <w:rFonts w:asciiTheme="majorBidi" w:hAnsiTheme="majorBidi" w:cstheme="majorBidi"/>
          <w:sz w:val="24"/>
          <w:szCs w:val="24"/>
        </w:rPr>
      </w:pPr>
    </w:p>
    <w:p w:rsidR="00302BFE" w:rsidRDefault="00302BFE" w:rsidP="00302BFE">
      <w:pPr>
        <w:tabs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Software Engineering tools II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302BFE" w:rsidRDefault="00302BFE" w:rsidP="00302BF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Learn how to use popular CASE tools such as Microsoft Project,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WinCVS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302BFE" w:rsidSect="00302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A8F"/>
    <w:multiLevelType w:val="hybridMultilevel"/>
    <w:tmpl w:val="3EBE6DE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07E3CA0"/>
    <w:multiLevelType w:val="hybridMultilevel"/>
    <w:tmpl w:val="0EC0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7A53"/>
    <w:multiLevelType w:val="hybridMultilevel"/>
    <w:tmpl w:val="5A4C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B0A92"/>
    <w:multiLevelType w:val="hybridMultilevel"/>
    <w:tmpl w:val="6756BAA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35D3F8E"/>
    <w:multiLevelType w:val="hybridMultilevel"/>
    <w:tmpl w:val="6E24BAB8"/>
    <w:lvl w:ilvl="0" w:tplc="C3A041FC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46479"/>
    <w:multiLevelType w:val="hybridMultilevel"/>
    <w:tmpl w:val="79063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FE"/>
    <w:rsid w:val="00302BFE"/>
    <w:rsid w:val="005B2E3E"/>
    <w:rsid w:val="00D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6BAF"/>
  <w15:chartTrackingRefBased/>
  <w15:docId w15:val="{4F0FA6B3-06FE-4C3D-872A-CA0E62F4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B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BFE"/>
    <w:pPr>
      <w:spacing w:after="0" w:line="240" w:lineRule="auto"/>
      <w:ind w:left="720"/>
      <w:contextualSpacing/>
    </w:pPr>
    <w:rPr>
      <w:sz w:val="17"/>
    </w:rPr>
  </w:style>
  <w:style w:type="paragraph" w:customStyle="1" w:styleId="YourName">
    <w:name w:val="Your Name"/>
    <w:basedOn w:val="Normal"/>
    <w:qFormat/>
    <w:rsid w:val="00302BFE"/>
    <w:pPr>
      <w:spacing w:after="0" w:line="240" w:lineRule="auto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302BFE"/>
    <w:pPr>
      <w:spacing w:after="0" w:line="240" w:lineRule="auto"/>
    </w:pPr>
    <w:rPr>
      <w:sz w:val="17"/>
    </w:rPr>
  </w:style>
  <w:style w:type="paragraph" w:customStyle="1" w:styleId="SectionHeading">
    <w:name w:val="Section Heading"/>
    <w:basedOn w:val="Normal"/>
    <w:qFormat/>
    <w:rsid w:val="00302BFE"/>
    <w:pPr>
      <w:spacing w:after="0" w:line="240" w:lineRule="auto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302BFE"/>
    <w:pPr>
      <w:numPr>
        <w:numId w:val="1"/>
      </w:numPr>
      <w:spacing w:after="80" w:line="240" w:lineRule="auto"/>
    </w:pPr>
    <w:rPr>
      <w:sz w:val="17"/>
    </w:rPr>
  </w:style>
  <w:style w:type="table" w:styleId="TableGrid">
    <w:name w:val="Table Grid"/>
    <w:basedOn w:val="TableNormal"/>
    <w:uiPriority w:val="1"/>
    <w:rsid w:val="00302BF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amel-loh.github.io/" TargetMode="External"/><Relationship Id="rId5" Type="http://schemas.openxmlformats.org/officeDocument/2006/relationships/hyperlink" Target="mailto:kelloh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2018-06-20T06:27:00Z</dcterms:created>
  <dcterms:modified xsi:type="dcterms:W3CDTF">2018-06-20T06:27:00Z</dcterms:modified>
</cp:coreProperties>
</file>